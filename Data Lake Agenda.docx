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B04BD" w14:textId="77777777" w:rsidR="0086738F" w:rsidRPr="007723DA" w:rsidRDefault="0086738F" w:rsidP="0086738F">
      <w:pPr>
        <w:pStyle w:val="ListParagraph"/>
        <w:ind w:left="5760"/>
        <w:rPr>
          <w:rFonts w:ascii="Arial" w:hAnsi="Arial"/>
          <w:color w:val="000000" w:themeColor="text1"/>
          <w:sz w:val="18"/>
          <w:szCs w:val="18"/>
        </w:rPr>
      </w:pPr>
    </w:p>
    <w:tbl>
      <w:tblPr>
        <w:tblW w:w="10800" w:type="dxa"/>
        <w:tblLook w:val="04A0" w:firstRow="1" w:lastRow="0" w:firstColumn="1" w:lastColumn="0" w:noHBand="0" w:noVBand="1"/>
      </w:tblPr>
      <w:tblGrid>
        <w:gridCol w:w="2332"/>
        <w:gridCol w:w="3068"/>
        <w:gridCol w:w="1702"/>
        <w:gridCol w:w="3698"/>
      </w:tblGrid>
      <w:tr w:rsidR="0086738F" w:rsidRPr="0047483E" w14:paraId="7DA6F311" w14:textId="77777777" w:rsidTr="0086738F">
        <w:trPr>
          <w:trHeight w:hRule="exact" w:val="360"/>
        </w:trPr>
        <w:tc>
          <w:tcPr>
            <w:tcW w:w="2332" w:type="dxa"/>
            <w:shd w:val="clear" w:color="auto" w:fill="auto"/>
            <w:vAlign w:val="center"/>
          </w:tcPr>
          <w:p w14:paraId="38EA7148" w14:textId="77777777" w:rsidR="005326B0" w:rsidRPr="0047483E" w:rsidRDefault="0086738F" w:rsidP="003718E8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>
              <w:rPr>
                <w:rFonts w:ascii="Arial" w:hAnsi="Arial"/>
                <w:b/>
                <w:color w:val="5B9BD5"/>
                <w:sz w:val="18"/>
                <w:szCs w:val="18"/>
              </w:rPr>
              <w:t>DATE &amp; TIME</w:t>
            </w:r>
            <w:r w:rsidR="005326B0" w:rsidRPr="0047483E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1508A323" w14:textId="6DBDD647" w:rsidR="005326B0" w:rsidRPr="0047483E" w:rsidRDefault="00CF3A87" w:rsidP="003718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Nov</w:t>
            </w:r>
            <w:r w:rsidR="0086738F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06</w:t>
            </w:r>
            <w:r w:rsidR="0086738F">
              <w:rPr>
                <w:rFonts w:ascii="Arial" w:hAnsi="Arial"/>
                <w:color w:val="000000"/>
                <w:sz w:val="18"/>
                <w:szCs w:val="18"/>
              </w:rPr>
              <w:t>, 201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0767303D" w14:textId="77777777" w:rsidR="005326B0" w:rsidRPr="0047483E" w:rsidRDefault="0086738F" w:rsidP="003718E8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>
              <w:rPr>
                <w:rFonts w:ascii="Arial" w:hAnsi="Arial"/>
                <w:b/>
                <w:color w:val="5B9BD5"/>
                <w:sz w:val="18"/>
                <w:szCs w:val="18"/>
              </w:rPr>
              <w:t>LOCATION</w:t>
            </w:r>
            <w:r w:rsidR="005326B0" w:rsidRPr="0047483E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1CB24252" w14:textId="68E38641" w:rsidR="005326B0" w:rsidRPr="0047483E" w:rsidRDefault="00CF3A87" w:rsidP="003718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Ballston Room 13.10</w:t>
            </w:r>
            <w:r w:rsidR="006B18D2">
              <w:rPr>
                <w:rFonts w:ascii="Arial" w:hAnsi="Arial"/>
                <w:color w:val="000000"/>
                <w:sz w:val="18"/>
                <w:szCs w:val="18"/>
              </w:rPr>
              <w:t>3 – 13.105</w:t>
            </w:r>
          </w:p>
        </w:tc>
      </w:tr>
      <w:tr w:rsidR="0086738F" w:rsidRPr="0047483E" w14:paraId="7FFD6450" w14:textId="77777777" w:rsidTr="0086738F">
        <w:trPr>
          <w:trHeight w:hRule="exact" w:val="360"/>
        </w:trPr>
        <w:tc>
          <w:tcPr>
            <w:tcW w:w="2332" w:type="dxa"/>
            <w:shd w:val="clear" w:color="auto" w:fill="auto"/>
            <w:vAlign w:val="center"/>
          </w:tcPr>
          <w:p w14:paraId="08C7C49F" w14:textId="0F29BE50" w:rsidR="0086738F" w:rsidRDefault="00CF3A87" w:rsidP="003718E8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>
              <w:rPr>
                <w:rFonts w:ascii="Arial" w:hAnsi="Arial"/>
                <w:b/>
                <w:color w:val="5B9BD5"/>
                <w:sz w:val="18"/>
                <w:szCs w:val="18"/>
              </w:rPr>
              <w:t>APN Immersion Day</w:t>
            </w:r>
            <w:r w:rsidR="0086738F" w:rsidRPr="0047483E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8468" w:type="dxa"/>
            <w:gridSpan w:val="3"/>
            <w:shd w:val="clear" w:color="auto" w:fill="auto"/>
            <w:vAlign w:val="center"/>
          </w:tcPr>
          <w:p w14:paraId="72CEBB89" w14:textId="0B11D4C9" w:rsidR="0086738F" w:rsidRPr="004F12E8" w:rsidRDefault="00CF3A87" w:rsidP="003718E8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4F12E8">
              <w:rPr>
                <w:rFonts w:ascii="Arial" w:hAnsi="Arial"/>
                <w:b/>
                <w:bCs/>
                <w:color w:val="000000"/>
                <w:sz w:val="18"/>
                <w:szCs w:val="18"/>
                <w:u w:val="single"/>
              </w:rPr>
              <w:t>Creating Data Lake on AWS</w:t>
            </w:r>
          </w:p>
        </w:tc>
      </w:tr>
    </w:tbl>
    <w:p w14:paraId="4F2E2E66" w14:textId="77777777" w:rsidR="00396A74" w:rsidRPr="0086738F" w:rsidRDefault="00396A74" w:rsidP="00985D1A">
      <w:pPr>
        <w:spacing w:line="360" w:lineRule="auto"/>
        <w:rPr>
          <w:rFonts w:ascii="Arial" w:hAnsi="Arial"/>
          <w:b/>
          <w:color w:val="4472C4" w:themeColor="accent5"/>
          <w:sz w:val="10"/>
          <w:szCs w:val="10"/>
        </w:rPr>
      </w:pPr>
    </w:p>
    <w:p w14:paraId="39B6E0C3" w14:textId="461CE089" w:rsidR="004F538E" w:rsidRPr="007723DA" w:rsidRDefault="00985D1A" w:rsidP="002C0B8B">
      <w:pPr>
        <w:tabs>
          <w:tab w:val="left" w:pos="2263"/>
        </w:tabs>
        <w:spacing w:line="360" w:lineRule="auto"/>
        <w:rPr>
          <w:rFonts w:ascii="Arial" w:hAnsi="Arial"/>
          <w:i/>
          <w:color w:val="4472C4" w:themeColor="accent5"/>
          <w:sz w:val="18"/>
          <w:szCs w:val="18"/>
        </w:rPr>
      </w:pPr>
      <w:r w:rsidRPr="007723DA">
        <w:rPr>
          <w:rFonts w:ascii="Arial" w:hAnsi="Arial"/>
          <w:b/>
          <w:color w:val="4472C4" w:themeColor="accent5"/>
          <w:sz w:val="22"/>
          <w:szCs w:val="22"/>
        </w:rPr>
        <w:t xml:space="preserve">AGENDA </w:t>
      </w:r>
    </w:p>
    <w:tbl>
      <w:tblPr>
        <w:tblStyle w:val="TableGrid"/>
        <w:tblW w:w="935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2155"/>
        <w:gridCol w:w="4500"/>
        <w:gridCol w:w="2700"/>
      </w:tblGrid>
      <w:tr w:rsidR="00CF3A87" w:rsidRPr="00971B62" w14:paraId="21C1A538" w14:textId="77777777" w:rsidTr="00EA71B5">
        <w:trPr>
          <w:trHeight w:val="435"/>
        </w:trPr>
        <w:tc>
          <w:tcPr>
            <w:tcW w:w="2155" w:type="dxa"/>
            <w:shd w:val="clear" w:color="auto" w:fill="5B9BD5" w:themeFill="accent1"/>
            <w:vAlign w:val="center"/>
          </w:tcPr>
          <w:p w14:paraId="2B425832" w14:textId="31DBC9DE" w:rsidR="00CF3A87" w:rsidRPr="00971B62" w:rsidRDefault="00CF3A87" w:rsidP="00D03D27">
            <w:pPr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4500" w:type="dxa"/>
            <w:shd w:val="clear" w:color="auto" w:fill="5B9BD5" w:themeFill="accent1"/>
            <w:vAlign w:val="center"/>
          </w:tcPr>
          <w:p w14:paraId="0EF7DA67" w14:textId="0A25617C" w:rsidR="00CF3A87" w:rsidRPr="00971B62" w:rsidRDefault="00CF3A87" w:rsidP="00D03D27">
            <w:pPr>
              <w:jc w:val="center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2700" w:type="dxa"/>
            <w:shd w:val="clear" w:color="auto" w:fill="5B9BD5" w:themeFill="accent1"/>
            <w:vAlign w:val="center"/>
          </w:tcPr>
          <w:p w14:paraId="056416D5" w14:textId="3CD8D618" w:rsidR="00CF3A87" w:rsidRPr="00971B62" w:rsidRDefault="00CF3A87" w:rsidP="004A6E9C">
            <w:pPr>
              <w:jc w:val="center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Presenter</w:t>
            </w:r>
          </w:p>
        </w:tc>
      </w:tr>
      <w:tr w:rsidR="00C420F9" w:rsidRPr="00971B62" w14:paraId="45216B96" w14:textId="77777777" w:rsidTr="00EA71B5">
        <w:trPr>
          <w:trHeight w:val="427"/>
        </w:trPr>
        <w:tc>
          <w:tcPr>
            <w:tcW w:w="2155" w:type="dxa"/>
            <w:vAlign w:val="bottom"/>
          </w:tcPr>
          <w:p w14:paraId="72319DF1" w14:textId="2B90015C" w:rsidR="00C420F9" w:rsidRDefault="00C420F9" w:rsidP="00C420F9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8:30am – 9:</w:t>
            </w:r>
            <w:r w:rsidR="0012053A">
              <w:rPr>
                <w:rFonts w:ascii="Arial" w:hAnsi="Arial"/>
                <w:color w:val="000000" w:themeColor="text1"/>
                <w:sz w:val="18"/>
                <w:szCs w:val="18"/>
              </w:rPr>
              <w:t>00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am</w:t>
            </w:r>
          </w:p>
        </w:tc>
        <w:tc>
          <w:tcPr>
            <w:tcW w:w="4500" w:type="dxa"/>
            <w:vAlign w:val="bottom"/>
          </w:tcPr>
          <w:p w14:paraId="748527E0" w14:textId="18C7D2AA" w:rsidR="00C420F9" w:rsidRPr="000D26F1" w:rsidRDefault="00C420F9" w:rsidP="00C420F9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</w:pPr>
            <w:r w:rsidRPr="000D26F1"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  <w:t>BREAKFAST</w:t>
            </w:r>
          </w:p>
        </w:tc>
        <w:tc>
          <w:tcPr>
            <w:tcW w:w="2700" w:type="dxa"/>
            <w:vAlign w:val="bottom"/>
          </w:tcPr>
          <w:p w14:paraId="3357A9FF" w14:textId="77777777" w:rsidR="00C420F9" w:rsidRDefault="00C420F9" w:rsidP="00C420F9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C420F9" w:rsidRPr="00971B62" w14:paraId="22DC2ADE" w14:textId="77777777" w:rsidTr="00EA71B5">
        <w:trPr>
          <w:trHeight w:val="427"/>
        </w:trPr>
        <w:tc>
          <w:tcPr>
            <w:tcW w:w="2155" w:type="dxa"/>
            <w:vAlign w:val="bottom"/>
          </w:tcPr>
          <w:p w14:paraId="278B2169" w14:textId="0E25E1C0" w:rsidR="00C420F9" w:rsidRPr="00D03D27" w:rsidRDefault="00C420F9" w:rsidP="00C420F9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9:</w:t>
            </w:r>
            <w:r w:rsidR="0012053A">
              <w:rPr>
                <w:rFonts w:ascii="Arial" w:hAnsi="Arial"/>
                <w:color w:val="000000" w:themeColor="text1"/>
                <w:sz w:val="18"/>
                <w:szCs w:val="18"/>
              </w:rPr>
              <w:t>00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am – 9:</w:t>
            </w:r>
            <w:r w:rsidR="0012053A">
              <w:rPr>
                <w:rFonts w:ascii="Arial" w:hAnsi="Arial"/>
                <w:color w:val="000000" w:themeColor="text1"/>
                <w:sz w:val="18"/>
                <w:szCs w:val="18"/>
              </w:rPr>
              <w:t>15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am</w:t>
            </w:r>
          </w:p>
        </w:tc>
        <w:tc>
          <w:tcPr>
            <w:tcW w:w="4500" w:type="dxa"/>
            <w:vAlign w:val="bottom"/>
          </w:tcPr>
          <w:p w14:paraId="10EB91A9" w14:textId="59A14D81" w:rsidR="00C420F9" w:rsidRPr="000D26F1" w:rsidRDefault="00C420F9" w:rsidP="00C420F9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Welcome and Introductions</w:t>
            </w:r>
          </w:p>
        </w:tc>
        <w:tc>
          <w:tcPr>
            <w:tcW w:w="2700" w:type="dxa"/>
            <w:vAlign w:val="bottom"/>
          </w:tcPr>
          <w:p w14:paraId="7E37CB71" w14:textId="1FF87B3B" w:rsidR="00C420F9" w:rsidRPr="00D03D27" w:rsidRDefault="0012053A" w:rsidP="00C420F9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Adebimpe</w:t>
            </w:r>
          </w:p>
        </w:tc>
      </w:tr>
      <w:tr w:rsidR="00C420F9" w:rsidRPr="00971B62" w14:paraId="67AE893F" w14:textId="77777777" w:rsidTr="00EA71B5">
        <w:trPr>
          <w:trHeight w:val="427"/>
        </w:trPr>
        <w:tc>
          <w:tcPr>
            <w:tcW w:w="2155" w:type="dxa"/>
            <w:shd w:val="clear" w:color="auto" w:fill="D9E2F3" w:themeFill="accent5" w:themeFillTint="33"/>
            <w:vAlign w:val="bottom"/>
          </w:tcPr>
          <w:p w14:paraId="0F4DF9F6" w14:textId="7B62CC54" w:rsidR="00C420F9" w:rsidRPr="00D03D27" w:rsidRDefault="00BC234D" w:rsidP="00C420F9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9:1</w:t>
            </w:r>
            <w:r w:rsidR="00C420F9">
              <w:rPr>
                <w:rFonts w:ascii="Arial" w:hAnsi="Arial"/>
                <w:color w:val="000000" w:themeColor="text1"/>
                <w:sz w:val="18"/>
                <w:szCs w:val="18"/>
              </w:rPr>
              <w:t>5am – 9: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45</w:t>
            </w:r>
            <w:r w:rsidR="00C420F9">
              <w:rPr>
                <w:rFonts w:ascii="Arial" w:hAnsi="Arial"/>
                <w:color w:val="000000" w:themeColor="text1"/>
                <w:sz w:val="18"/>
                <w:szCs w:val="18"/>
              </w:rPr>
              <w:t>am</w:t>
            </w:r>
          </w:p>
        </w:tc>
        <w:tc>
          <w:tcPr>
            <w:tcW w:w="4500" w:type="dxa"/>
            <w:shd w:val="clear" w:color="auto" w:fill="D9E2F3" w:themeFill="accent5" w:themeFillTint="33"/>
            <w:vAlign w:val="bottom"/>
          </w:tcPr>
          <w:p w14:paraId="3522EF8E" w14:textId="0F4E648B" w:rsidR="00C420F9" w:rsidRPr="00D03D27" w:rsidRDefault="00C420F9" w:rsidP="00C420F9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03579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Module 1:</w:t>
            </w:r>
            <w:r w:rsidRPr="00EB132F">
              <w:rPr>
                <w:rFonts w:ascii="Arial" w:hAnsi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Overview of the Data Lake</w:t>
            </w:r>
          </w:p>
        </w:tc>
        <w:tc>
          <w:tcPr>
            <w:tcW w:w="2700" w:type="dxa"/>
            <w:shd w:val="clear" w:color="auto" w:fill="D9E2F3" w:themeFill="accent5" w:themeFillTint="33"/>
            <w:vAlign w:val="bottom"/>
          </w:tcPr>
          <w:p w14:paraId="57B7B465" w14:textId="7FAB69E4" w:rsidR="00C420F9" w:rsidRPr="00D03D27" w:rsidRDefault="00C420F9" w:rsidP="00C420F9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Adebimpe (Bims) Daniells</w:t>
            </w:r>
          </w:p>
        </w:tc>
      </w:tr>
      <w:tr w:rsidR="00E1499B" w:rsidRPr="00971B62" w14:paraId="22B8B4D2" w14:textId="77777777" w:rsidTr="009F38A5">
        <w:trPr>
          <w:trHeight w:val="638"/>
        </w:trPr>
        <w:tc>
          <w:tcPr>
            <w:tcW w:w="2155" w:type="dxa"/>
            <w:shd w:val="clear" w:color="auto" w:fill="D9E2F3" w:themeFill="accent5" w:themeFillTint="33"/>
            <w:vAlign w:val="bottom"/>
          </w:tcPr>
          <w:p w14:paraId="79FEFBED" w14:textId="774A03CD" w:rsidR="00E1499B" w:rsidRDefault="00E1499B" w:rsidP="00C420F9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9:45am – 10:15am</w:t>
            </w:r>
          </w:p>
        </w:tc>
        <w:tc>
          <w:tcPr>
            <w:tcW w:w="4500" w:type="dxa"/>
            <w:shd w:val="clear" w:color="auto" w:fill="D9E2F3" w:themeFill="accent5" w:themeFillTint="33"/>
            <w:vAlign w:val="bottom"/>
          </w:tcPr>
          <w:p w14:paraId="4613A31E" w14:textId="28DF3690" w:rsidR="00E1499B" w:rsidRPr="00E1499B" w:rsidRDefault="00E1499B" w:rsidP="00C420F9">
            <w:pPr>
              <w:spacing w:line="360" w:lineRule="auto"/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PreLab</w:t>
            </w:r>
            <w:proofErr w:type="spellEnd"/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 Setup: </w:t>
            </w:r>
            <w:r w:rsidRPr="00E1499B">
              <w:rPr>
                <w:rFonts w:ascii="Arial" w:hAnsi="Arial"/>
                <w:color w:val="000000" w:themeColor="text1"/>
                <w:sz w:val="18"/>
                <w:szCs w:val="18"/>
              </w:rPr>
              <w:t>Batch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Data ingestion with DMS</w:t>
            </w:r>
          </w:p>
        </w:tc>
        <w:tc>
          <w:tcPr>
            <w:tcW w:w="2700" w:type="dxa"/>
            <w:shd w:val="clear" w:color="auto" w:fill="D9E2F3" w:themeFill="accent5" w:themeFillTint="33"/>
            <w:vAlign w:val="bottom"/>
          </w:tcPr>
          <w:p w14:paraId="7A657EA7" w14:textId="5C284D08" w:rsidR="00E1499B" w:rsidRDefault="00E1499B" w:rsidP="00C420F9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 SAs</w:t>
            </w:r>
          </w:p>
        </w:tc>
      </w:tr>
      <w:tr w:rsidR="00C420F9" w:rsidRPr="00971B62" w14:paraId="7006EB36" w14:textId="77777777" w:rsidTr="00EA71B5">
        <w:trPr>
          <w:trHeight w:val="427"/>
        </w:trPr>
        <w:tc>
          <w:tcPr>
            <w:tcW w:w="2155" w:type="dxa"/>
            <w:shd w:val="clear" w:color="auto" w:fill="A8D08D" w:themeFill="accent6" w:themeFillTint="99"/>
            <w:vAlign w:val="bottom"/>
          </w:tcPr>
          <w:p w14:paraId="40292DAB" w14:textId="4A50AD50" w:rsidR="00C420F9" w:rsidRPr="00D03D27" w:rsidRDefault="001A04D3" w:rsidP="001A04D3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  </w:t>
            </w:r>
            <w:r w:rsidR="00C420F9">
              <w:rPr>
                <w:rFonts w:ascii="Arial" w:hAnsi="Arial"/>
                <w:color w:val="000000" w:themeColor="text1"/>
                <w:sz w:val="18"/>
                <w:szCs w:val="18"/>
              </w:rPr>
              <w:t>10:15am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– 10:45am</w:t>
            </w:r>
          </w:p>
        </w:tc>
        <w:tc>
          <w:tcPr>
            <w:tcW w:w="4500" w:type="dxa"/>
            <w:shd w:val="clear" w:color="auto" w:fill="A8D08D" w:themeFill="accent6" w:themeFillTint="99"/>
            <w:vAlign w:val="bottom"/>
          </w:tcPr>
          <w:p w14:paraId="05B50FCE" w14:textId="2AF67897" w:rsidR="00C420F9" w:rsidRPr="00D03D27" w:rsidRDefault="00C420F9" w:rsidP="00C420F9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03579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Lab 1:</w:t>
            </w:r>
            <w:r w:rsidRPr="00EB132F">
              <w:rPr>
                <w:rFonts w:ascii="Arial" w:hAnsi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Batch Data Ingestion with DMS</w:t>
            </w:r>
          </w:p>
        </w:tc>
        <w:tc>
          <w:tcPr>
            <w:tcW w:w="2700" w:type="dxa"/>
            <w:shd w:val="clear" w:color="auto" w:fill="A8D08D" w:themeFill="accent6" w:themeFillTint="99"/>
            <w:vAlign w:val="bottom"/>
          </w:tcPr>
          <w:p w14:paraId="493966B8" w14:textId="37F25B89" w:rsidR="00C420F9" w:rsidRPr="00D03D27" w:rsidRDefault="00C420F9" w:rsidP="00C420F9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Adebimpe (Bims) Daniells</w:t>
            </w:r>
          </w:p>
        </w:tc>
      </w:tr>
      <w:tr w:rsidR="00870C5D" w:rsidRPr="00971B62" w14:paraId="05DFA0F0" w14:textId="77777777" w:rsidTr="00EA71B5">
        <w:trPr>
          <w:trHeight w:val="427"/>
        </w:trPr>
        <w:tc>
          <w:tcPr>
            <w:tcW w:w="2155" w:type="dxa"/>
            <w:shd w:val="clear" w:color="auto" w:fill="auto"/>
            <w:vAlign w:val="bottom"/>
          </w:tcPr>
          <w:p w14:paraId="76D18331" w14:textId="3FC3ACBF" w:rsidR="00870C5D" w:rsidRPr="00D03D27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10:45am - 11:00am</w:t>
            </w:r>
          </w:p>
        </w:tc>
        <w:tc>
          <w:tcPr>
            <w:tcW w:w="4500" w:type="dxa"/>
            <w:shd w:val="clear" w:color="auto" w:fill="auto"/>
            <w:vAlign w:val="bottom"/>
          </w:tcPr>
          <w:p w14:paraId="2A283D03" w14:textId="170D5CBE" w:rsidR="00870C5D" w:rsidRPr="00714EC2" w:rsidRDefault="00870C5D" w:rsidP="00870C5D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</w:pPr>
            <w:r w:rsidRPr="00714EC2"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  <w:t>BREAK</w:t>
            </w:r>
          </w:p>
        </w:tc>
        <w:tc>
          <w:tcPr>
            <w:tcW w:w="2700" w:type="dxa"/>
            <w:shd w:val="clear" w:color="auto" w:fill="auto"/>
            <w:vAlign w:val="bottom"/>
          </w:tcPr>
          <w:p w14:paraId="39782270" w14:textId="77777777" w:rsidR="00870C5D" w:rsidRPr="00D03D27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870C5D" w:rsidRPr="000B6F98" w14:paraId="7710A5A5" w14:textId="77777777" w:rsidTr="00EA71B5">
        <w:trPr>
          <w:trHeight w:val="427"/>
        </w:trPr>
        <w:tc>
          <w:tcPr>
            <w:tcW w:w="2155" w:type="dxa"/>
            <w:shd w:val="clear" w:color="auto" w:fill="DEEAF6" w:themeFill="accent1" w:themeFillTint="33"/>
            <w:vAlign w:val="bottom"/>
          </w:tcPr>
          <w:p w14:paraId="4D0C332D" w14:textId="527D8EBF" w:rsidR="00870C5D" w:rsidRPr="00D03D27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11:15am - </w:t>
            </w:r>
            <w:r w:rsidR="00F66CB7">
              <w:rPr>
                <w:rFonts w:ascii="Arial" w:hAnsi="Arial"/>
                <w:color w:val="000000" w:themeColor="text1"/>
                <w:sz w:val="18"/>
                <w:szCs w:val="18"/>
              </w:rPr>
              <w:t>11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:</w:t>
            </w:r>
            <w:r w:rsidR="00F66CB7">
              <w:rPr>
                <w:rFonts w:ascii="Arial" w:hAnsi="Arial"/>
                <w:color w:val="000000" w:themeColor="text1"/>
                <w:sz w:val="18"/>
                <w:szCs w:val="18"/>
              </w:rPr>
              <w:t>45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pm</w:t>
            </w:r>
          </w:p>
        </w:tc>
        <w:tc>
          <w:tcPr>
            <w:tcW w:w="4500" w:type="dxa"/>
            <w:shd w:val="clear" w:color="auto" w:fill="DEEAF6" w:themeFill="accent1" w:themeFillTint="33"/>
            <w:vAlign w:val="bottom"/>
          </w:tcPr>
          <w:p w14:paraId="680B79F3" w14:textId="6C57547C" w:rsidR="00870C5D" w:rsidRPr="00D03D27" w:rsidRDefault="00870C5D" w:rsidP="00870C5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03579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Module 2:</w:t>
            </w:r>
            <w:r w:rsidRPr="00511E0C">
              <w:rPr>
                <w:rFonts w:ascii="Arial" w:hAnsi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Data Transformation &amp; Cataloguing </w:t>
            </w:r>
          </w:p>
        </w:tc>
        <w:tc>
          <w:tcPr>
            <w:tcW w:w="2700" w:type="dxa"/>
            <w:shd w:val="clear" w:color="auto" w:fill="DEEAF6" w:themeFill="accent1" w:themeFillTint="33"/>
            <w:vAlign w:val="bottom"/>
          </w:tcPr>
          <w:p w14:paraId="4184CA99" w14:textId="45996A02" w:rsidR="00870C5D" w:rsidRPr="00D03D27" w:rsidRDefault="00756878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Triet</w:t>
            </w:r>
            <w:proofErr w:type="spell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Lu</w:t>
            </w:r>
          </w:p>
        </w:tc>
      </w:tr>
      <w:tr w:rsidR="00870C5D" w:rsidRPr="00971B62" w14:paraId="78787058" w14:textId="77777777" w:rsidTr="00EA71B5">
        <w:trPr>
          <w:trHeight w:val="427"/>
        </w:trPr>
        <w:tc>
          <w:tcPr>
            <w:tcW w:w="2155" w:type="dxa"/>
            <w:shd w:val="clear" w:color="auto" w:fill="A8D08D" w:themeFill="accent6" w:themeFillTint="99"/>
            <w:vAlign w:val="bottom"/>
          </w:tcPr>
          <w:p w14:paraId="70F80B30" w14:textId="55EF6870" w:rsidR="00870C5D" w:rsidRPr="00D03D27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11:</w:t>
            </w:r>
            <w:r w:rsidR="00F66CB7">
              <w:rPr>
                <w:rFonts w:ascii="Arial" w:hAnsi="Arial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5am – 12:</w:t>
            </w:r>
            <w:r w:rsidR="009F38A5">
              <w:rPr>
                <w:rFonts w:ascii="Arial" w:hAnsi="Arial"/>
                <w:color w:val="000000" w:themeColor="text1"/>
                <w:sz w:val="18"/>
                <w:szCs w:val="18"/>
              </w:rPr>
              <w:t>1</w:t>
            </w:r>
            <w:r w:rsidR="00F66CB7">
              <w:rPr>
                <w:rFonts w:ascii="Arial" w:hAnsi="Arial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pm</w:t>
            </w:r>
          </w:p>
        </w:tc>
        <w:tc>
          <w:tcPr>
            <w:tcW w:w="4500" w:type="dxa"/>
            <w:shd w:val="clear" w:color="auto" w:fill="A8D08D" w:themeFill="accent6" w:themeFillTint="99"/>
            <w:vAlign w:val="bottom"/>
          </w:tcPr>
          <w:p w14:paraId="76818DD7" w14:textId="0CAFFF09" w:rsidR="00870C5D" w:rsidRPr="00D03D27" w:rsidRDefault="00870C5D" w:rsidP="00870C5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03579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Lab 2:</w:t>
            </w:r>
            <w:r w:rsidRPr="00511E0C">
              <w:rPr>
                <w:rFonts w:ascii="Arial" w:hAnsi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Transforming data in the Data Lake with Glue</w:t>
            </w:r>
          </w:p>
        </w:tc>
        <w:tc>
          <w:tcPr>
            <w:tcW w:w="2700" w:type="dxa"/>
            <w:shd w:val="clear" w:color="auto" w:fill="A8D08D" w:themeFill="accent6" w:themeFillTint="99"/>
            <w:vAlign w:val="bottom"/>
          </w:tcPr>
          <w:p w14:paraId="12ACCC36" w14:textId="23BDD7AE" w:rsidR="00870C5D" w:rsidRPr="00D03D27" w:rsidRDefault="00756878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Triet</w:t>
            </w:r>
            <w:proofErr w:type="spell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Lu</w:t>
            </w:r>
          </w:p>
        </w:tc>
      </w:tr>
      <w:tr w:rsidR="00870C5D" w:rsidRPr="00971B62" w14:paraId="68E671CE" w14:textId="77777777" w:rsidTr="00EA71B5">
        <w:trPr>
          <w:trHeight w:val="427"/>
        </w:trPr>
        <w:tc>
          <w:tcPr>
            <w:tcW w:w="2155" w:type="dxa"/>
            <w:vAlign w:val="bottom"/>
          </w:tcPr>
          <w:p w14:paraId="66CEB6FA" w14:textId="4A8C380D" w:rsidR="00870C5D" w:rsidRPr="00D03D27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12:</w:t>
            </w:r>
            <w:r w:rsidR="009F38A5">
              <w:rPr>
                <w:rFonts w:ascii="Arial" w:hAnsi="Arial"/>
                <w:color w:val="000000" w:themeColor="text1"/>
                <w:sz w:val="18"/>
                <w:szCs w:val="18"/>
              </w:rPr>
              <w:t>15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pm – 1:00pm</w:t>
            </w:r>
          </w:p>
        </w:tc>
        <w:tc>
          <w:tcPr>
            <w:tcW w:w="4500" w:type="dxa"/>
            <w:vAlign w:val="bottom"/>
          </w:tcPr>
          <w:p w14:paraId="1345B794" w14:textId="4147B02B" w:rsidR="00870C5D" w:rsidRPr="001E6EC3" w:rsidRDefault="00870C5D" w:rsidP="00870C5D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  <w:t>LUNCH</w:t>
            </w:r>
            <w:r w:rsidR="001F4341"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  <w:t xml:space="preserve"> – Ask the Architect Office Hour</w:t>
            </w:r>
            <w:bookmarkStart w:id="0" w:name="_GoBack"/>
            <w:bookmarkEnd w:id="0"/>
          </w:p>
        </w:tc>
        <w:tc>
          <w:tcPr>
            <w:tcW w:w="2700" w:type="dxa"/>
            <w:vAlign w:val="bottom"/>
          </w:tcPr>
          <w:p w14:paraId="4780E260" w14:textId="77777777" w:rsidR="00870C5D" w:rsidRPr="00D03D27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870C5D" w:rsidRPr="00971B62" w14:paraId="77F083D3" w14:textId="77777777" w:rsidTr="00EA71B5">
        <w:trPr>
          <w:trHeight w:val="427"/>
        </w:trPr>
        <w:tc>
          <w:tcPr>
            <w:tcW w:w="2155" w:type="dxa"/>
            <w:shd w:val="clear" w:color="auto" w:fill="D9E2F3" w:themeFill="accent5" w:themeFillTint="33"/>
            <w:vAlign w:val="bottom"/>
          </w:tcPr>
          <w:p w14:paraId="46F8F565" w14:textId="54FD29A9" w:rsidR="00870C5D" w:rsidRPr="00D03D27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1:00pm – 1:45pm</w:t>
            </w:r>
          </w:p>
        </w:tc>
        <w:tc>
          <w:tcPr>
            <w:tcW w:w="4500" w:type="dxa"/>
            <w:shd w:val="clear" w:color="auto" w:fill="D9E2F3" w:themeFill="accent5" w:themeFillTint="33"/>
            <w:vAlign w:val="bottom"/>
          </w:tcPr>
          <w:p w14:paraId="6EB688EF" w14:textId="6C177FF7" w:rsidR="00870C5D" w:rsidRPr="00D03D27" w:rsidRDefault="00870C5D" w:rsidP="00870C5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03579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Module 3:</w:t>
            </w:r>
            <w:r w:rsidRPr="00A56085">
              <w:rPr>
                <w:rFonts w:ascii="Arial" w:hAnsi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Working within the Data Lake</w:t>
            </w:r>
          </w:p>
        </w:tc>
        <w:tc>
          <w:tcPr>
            <w:tcW w:w="2700" w:type="dxa"/>
            <w:shd w:val="clear" w:color="auto" w:fill="D9E2F3" w:themeFill="accent5" w:themeFillTint="33"/>
            <w:vAlign w:val="bottom"/>
          </w:tcPr>
          <w:p w14:paraId="630CCD57" w14:textId="7F2A1916" w:rsidR="00870C5D" w:rsidRPr="00D03D27" w:rsidRDefault="00756878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Triet</w:t>
            </w:r>
            <w:proofErr w:type="spell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Lu</w:t>
            </w:r>
          </w:p>
        </w:tc>
      </w:tr>
      <w:tr w:rsidR="00870C5D" w:rsidRPr="00971B62" w14:paraId="5900C814" w14:textId="77777777" w:rsidTr="00A56085">
        <w:trPr>
          <w:trHeight w:val="427"/>
        </w:trPr>
        <w:tc>
          <w:tcPr>
            <w:tcW w:w="2155" w:type="dxa"/>
            <w:shd w:val="clear" w:color="auto" w:fill="A8D08D" w:themeFill="accent6" w:themeFillTint="99"/>
            <w:vAlign w:val="bottom"/>
          </w:tcPr>
          <w:p w14:paraId="4295C274" w14:textId="678B4E1F" w:rsidR="00870C5D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1:45pm – 2:15pm</w:t>
            </w:r>
          </w:p>
        </w:tc>
        <w:tc>
          <w:tcPr>
            <w:tcW w:w="4500" w:type="dxa"/>
            <w:shd w:val="clear" w:color="auto" w:fill="A8D08D" w:themeFill="accent6" w:themeFillTint="99"/>
            <w:vAlign w:val="bottom"/>
          </w:tcPr>
          <w:p w14:paraId="0651A640" w14:textId="4E96E764" w:rsidR="00870C5D" w:rsidRDefault="00870C5D" w:rsidP="00870C5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03579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Lab 3:</w:t>
            </w:r>
            <w:r w:rsidRPr="00A56085">
              <w:rPr>
                <w:rFonts w:ascii="Arial" w:hAnsi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Querying the Data Lake with Athena &amp; Quicksight</w:t>
            </w:r>
          </w:p>
        </w:tc>
        <w:tc>
          <w:tcPr>
            <w:tcW w:w="2700" w:type="dxa"/>
            <w:shd w:val="clear" w:color="auto" w:fill="A8D08D" w:themeFill="accent6" w:themeFillTint="99"/>
            <w:vAlign w:val="bottom"/>
          </w:tcPr>
          <w:p w14:paraId="05639967" w14:textId="0BD7B720" w:rsidR="00870C5D" w:rsidRDefault="00756878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Triet</w:t>
            </w:r>
            <w:proofErr w:type="spell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Lu</w:t>
            </w:r>
          </w:p>
        </w:tc>
      </w:tr>
      <w:tr w:rsidR="00870C5D" w:rsidRPr="00971B62" w14:paraId="606076E4" w14:textId="77777777" w:rsidTr="00EA71B5">
        <w:trPr>
          <w:trHeight w:val="427"/>
        </w:trPr>
        <w:tc>
          <w:tcPr>
            <w:tcW w:w="2155" w:type="dxa"/>
            <w:shd w:val="clear" w:color="auto" w:fill="auto"/>
            <w:vAlign w:val="bottom"/>
          </w:tcPr>
          <w:p w14:paraId="6C4A9332" w14:textId="20E08AE8" w:rsidR="00870C5D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2:15pm – 2:30pm</w:t>
            </w:r>
          </w:p>
        </w:tc>
        <w:tc>
          <w:tcPr>
            <w:tcW w:w="4500" w:type="dxa"/>
            <w:shd w:val="clear" w:color="auto" w:fill="auto"/>
            <w:vAlign w:val="bottom"/>
          </w:tcPr>
          <w:p w14:paraId="03FDCA52" w14:textId="74507394" w:rsidR="00870C5D" w:rsidRPr="00306E8A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  <w:t>BREAK</w:t>
            </w:r>
          </w:p>
        </w:tc>
        <w:tc>
          <w:tcPr>
            <w:tcW w:w="2700" w:type="dxa"/>
            <w:shd w:val="clear" w:color="auto" w:fill="auto"/>
            <w:vAlign w:val="bottom"/>
          </w:tcPr>
          <w:p w14:paraId="3A4767A8" w14:textId="77777777" w:rsidR="00870C5D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870C5D" w:rsidRPr="00971B62" w14:paraId="430D44AF" w14:textId="77777777" w:rsidTr="00403579">
        <w:trPr>
          <w:trHeight w:val="701"/>
        </w:trPr>
        <w:tc>
          <w:tcPr>
            <w:tcW w:w="2155" w:type="dxa"/>
            <w:shd w:val="clear" w:color="auto" w:fill="D9E2F3" w:themeFill="accent5" w:themeFillTint="33"/>
            <w:vAlign w:val="bottom"/>
          </w:tcPr>
          <w:p w14:paraId="6B6EA9BB" w14:textId="65A74A78" w:rsidR="00870C5D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2:30pm – 3:15pm</w:t>
            </w:r>
          </w:p>
        </w:tc>
        <w:tc>
          <w:tcPr>
            <w:tcW w:w="4500" w:type="dxa"/>
            <w:shd w:val="clear" w:color="auto" w:fill="D9E2F3" w:themeFill="accent5" w:themeFillTint="33"/>
            <w:vAlign w:val="bottom"/>
          </w:tcPr>
          <w:p w14:paraId="0F726AEA" w14:textId="6507AAF9" w:rsidR="00870C5D" w:rsidRPr="00E349C0" w:rsidRDefault="00870C5D" w:rsidP="00870C5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03579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Module 4:</w:t>
            </w:r>
            <w:r w:rsidRPr="00AA0071">
              <w:rPr>
                <w:rFonts w:ascii="Arial" w:hAnsi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Consuming the Data Lake – Reporting, Analytics and Machine Learning</w:t>
            </w:r>
          </w:p>
        </w:tc>
        <w:tc>
          <w:tcPr>
            <w:tcW w:w="2700" w:type="dxa"/>
            <w:shd w:val="clear" w:color="auto" w:fill="D9E2F3" w:themeFill="accent5" w:themeFillTint="33"/>
            <w:vAlign w:val="bottom"/>
          </w:tcPr>
          <w:p w14:paraId="337C4FC7" w14:textId="4C33EDDA" w:rsidR="00870C5D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Adebimpe (Bims) Daniells</w:t>
            </w:r>
          </w:p>
        </w:tc>
      </w:tr>
      <w:tr w:rsidR="00870C5D" w:rsidRPr="00971B62" w14:paraId="7523EA13" w14:textId="77777777" w:rsidTr="00AA0071">
        <w:trPr>
          <w:trHeight w:val="427"/>
        </w:trPr>
        <w:tc>
          <w:tcPr>
            <w:tcW w:w="2155" w:type="dxa"/>
            <w:shd w:val="clear" w:color="auto" w:fill="A8D08D" w:themeFill="accent6" w:themeFillTint="99"/>
            <w:vAlign w:val="bottom"/>
          </w:tcPr>
          <w:p w14:paraId="3288B8DB" w14:textId="008EF3C2" w:rsidR="00870C5D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3:15pm – 3:45pm</w:t>
            </w:r>
          </w:p>
        </w:tc>
        <w:tc>
          <w:tcPr>
            <w:tcW w:w="4500" w:type="dxa"/>
            <w:shd w:val="clear" w:color="auto" w:fill="A8D08D" w:themeFill="accent6" w:themeFillTint="99"/>
            <w:vAlign w:val="bottom"/>
          </w:tcPr>
          <w:p w14:paraId="4228759C" w14:textId="68C6F73A" w:rsidR="00870C5D" w:rsidRDefault="009A40A8" w:rsidP="00870C5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Demo</w:t>
            </w:r>
            <w:r w:rsidR="00870C5D" w:rsidRPr="00403579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:</w:t>
            </w:r>
            <w:r w:rsidR="00870C5D" w:rsidRPr="00AA0071">
              <w:rPr>
                <w:rFonts w:ascii="Arial" w:hAnsi="Arial"/>
                <w:color w:val="FF0000"/>
                <w:sz w:val="18"/>
                <w:szCs w:val="18"/>
              </w:rPr>
              <w:t xml:space="preserve"> </w:t>
            </w:r>
            <w:r w:rsidR="00870C5D">
              <w:rPr>
                <w:rFonts w:ascii="Arial" w:hAnsi="Arial"/>
                <w:color w:val="000000" w:themeColor="text1"/>
                <w:sz w:val="18"/>
                <w:szCs w:val="18"/>
              </w:rPr>
              <w:t>From Data Lake to Machine Learning using Amazon SageMaker</w:t>
            </w:r>
          </w:p>
        </w:tc>
        <w:tc>
          <w:tcPr>
            <w:tcW w:w="2700" w:type="dxa"/>
            <w:shd w:val="clear" w:color="auto" w:fill="A8D08D" w:themeFill="accent6" w:themeFillTint="99"/>
            <w:vAlign w:val="bottom"/>
          </w:tcPr>
          <w:p w14:paraId="2534C986" w14:textId="1B05CCE0" w:rsidR="00870C5D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Adebimpe (Bims) Daniells</w:t>
            </w:r>
          </w:p>
        </w:tc>
      </w:tr>
      <w:tr w:rsidR="00870C5D" w:rsidRPr="00971B62" w14:paraId="606ECDDA" w14:textId="77777777" w:rsidTr="00EA71B5">
        <w:trPr>
          <w:trHeight w:val="427"/>
        </w:trPr>
        <w:tc>
          <w:tcPr>
            <w:tcW w:w="2155" w:type="dxa"/>
            <w:shd w:val="clear" w:color="auto" w:fill="FFFFFF" w:themeFill="background1"/>
            <w:vAlign w:val="bottom"/>
          </w:tcPr>
          <w:p w14:paraId="76D7C98D" w14:textId="046CDB07" w:rsidR="00870C5D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3:45pm – 4:00pm</w:t>
            </w:r>
          </w:p>
        </w:tc>
        <w:tc>
          <w:tcPr>
            <w:tcW w:w="4500" w:type="dxa"/>
            <w:shd w:val="clear" w:color="auto" w:fill="FFFFFF" w:themeFill="background1"/>
            <w:vAlign w:val="bottom"/>
          </w:tcPr>
          <w:p w14:paraId="4F5C2094" w14:textId="64213146" w:rsidR="00870C5D" w:rsidRPr="00167C89" w:rsidRDefault="00870C5D" w:rsidP="00870C5D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</w:pPr>
            <w:r w:rsidRPr="00167C89"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  <w:t>BREAK/ Q &amp;A</w:t>
            </w:r>
          </w:p>
        </w:tc>
        <w:tc>
          <w:tcPr>
            <w:tcW w:w="2700" w:type="dxa"/>
            <w:shd w:val="clear" w:color="auto" w:fill="FFFFFF" w:themeFill="background1"/>
            <w:vAlign w:val="bottom"/>
          </w:tcPr>
          <w:p w14:paraId="1C5ABF6F" w14:textId="77777777" w:rsidR="00870C5D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870C5D" w:rsidRPr="00971B62" w14:paraId="45ACA1E7" w14:textId="77777777" w:rsidTr="00EA71B5">
        <w:trPr>
          <w:trHeight w:val="427"/>
        </w:trPr>
        <w:tc>
          <w:tcPr>
            <w:tcW w:w="2155" w:type="dxa"/>
            <w:shd w:val="clear" w:color="auto" w:fill="FFFFFF" w:themeFill="background1"/>
            <w:vAlign w:val="bottom"/>
          </w:tcPr>
          <w:p w14:paraId="6AE1372F" w14:textId="2FFD091F" w:rsidR="00870C5D" w:rsidRDefault="00870C5D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4:00pm – 4:45pm</w:t>
            </w:r>
          </w:p>
        </w:tc>
        <w:tc>
          <w:tcPr>
            <w:tcW w:w="4500" w:type="dxa"/>
            <w:shd w:val="clear" w:color="auto" w:fill="FFFFFF" w:themeFill="background1"/>
            <w:vAlign w:val="bottom"/>
          </w:tcPr>
          <w:p w14:paraId="5D0EFC4F" w14:textId="6DD30BFB" w:rsidR="00870C5D" w:rsidRPr="00167C89" w:rsidRDefault="00870C5D" w:rsidP="00870C5D">
            <w:pPr>
              <w:spacing w:line="360" w:lineRule="auto"/>
              <w:jc w:val="center"/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 w:themeColor="text1"/>
                <w:sz w:val="18"/>
                <w:szCs w:val="18"/>
              </w:rPr>
              <w:t>Close-out, Next Steps, and Goodbye</w:t>
            </w:r>
          </w:p>
        </w:tc>
        <w:tc>
          <w:tcPr>
            <w:tcW w:w="2700" w:type="dxa"/>
            <w:shd w:val="clear" w:color="auto" w:fill="FFFFFF" w:themeFill="background1"/>
            <w:vAlign w:val="bottom"/>
          </w:tcPr>
          <w:p w14:paraId="22F254D1" w14:textId="45A65E03" w:rsidR="00870C5D" w:rsidRDefault="004A49F6" w:rsidP="00870C5D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Triet</w:t>
            </w:r>
            <w:proofErr w:type="spellEnd"/>
          </w:p>
        </w:tc>
      </w:tr>
    </w:tbl>
    <w:p w14:paraId="51056FA9" w14:textId="1D2FCFBF" w:rsidR="00A13E93" w:rsidRPr="007723DA" w:rsidRDefault="00A13E93" w:rsidP="00985D1A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</w:p>
    <w:sectPr w:rsidR="00A13E93" w:rsidRPr="007723D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20976"/>
    <w:multiLevelType w:val="hybridMultilevel"/>
    <w:tmpl w:val="58BCA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A34"/>
    <w:rsid w:val="0003588D"/>
    <w:rsid w:val="000B6F98"/>
    <w:rsid w:val="000D26F1"/>
    <w:rsid w:val="000F0A34"/>
    <w:rsid w:val="0012053A"/>
    <w:rsid w:val="00133C1C"/>
    <w:rsid w:val="001558C5"/>
    <w:rsid w:val="00157D88"/>
    <w:rsid w:val="00167C89"/>
    <w:rsid w:val="001A04D3"/>
    <w:rsid w:val="001E53E7"/>
    <w:rsid w:val="001E6EC3"/>
    <w:rsid w:val="001F4341"/>
    <w:rsid w:val="00243309"/>
    <w:rsid w:val="002674C2"/>
    <w:rsid w:val="00270751"/>
    <w:rsid w:val="002C0B8B"/>
    <w:rsid w:val="002E57AB"/>
    <w:rsid w:val="003003C9"/>
    <w:rsid w:val="00306E8A"/>
    <w:rsid w:val="00362101"/>
    <w:rsid w:val="00396A74"/>
    <w:rsid w:val="0039788C"/>
    <w:rsid w:val="003D029E"/>
    <w:rsid w:val="00403579"/>
    <w:rsid w:val="004155CF"/>
    <w:rsid w:val="00421979"/>
    <w:rsid w:val="00443907"/>
    <w:rsid w:val="004451D2"/>
    <w:rsid w:val="004635F0"/>
    <w:rsid w:val="00471C74"/>
    <w:rsid w:val="004937B7"/>
    <w:rsid w:val="004A49F6"/>
    <w:rsid w:val="004A6E9C"/>
    <w:rsid w:val="004C7009"/>
    <w:rsid w:val="004E67BB"/>
    <w:rsid w:val="004F12E8"/>
    <w:rsid w:val="004F538E"/>
    <w:rsid w:val="00511E0C"/>
    <w:rsid w:val="005326B0"/>
    <w:rsid w:val="005E06BF"/>
    <w:rsid w:val="005F3074"/>
    <w:rsid w:val="006115CD"/>
    <w:rsid w:val="006317B6"/>
    <w:rsid w:val="006515C7"/>
    <w:rsid w:val="006B18D2"/>
    <w:rsid w:val="00714EC2"/>
    <w:rsid w:val="007165BF"/>
    <w:rsid w:val="00736036"/>
    <w:rsid w:val="00756878"/>
    <w:rsid w:val="007723DA"/>
    <w:rsid w:val="007836FE"/>
    <w:rsid w:val="007C6385"/>
    <w:rsid w:val="008333B5"/>
    <w:rsid w:val="0086738F"/>
    <w:rsid w:val="00870C5D"/>
    <w:rsid w:val="008B42EB"/>
    <w:rsid w:val="008C6A4D"/>
    <w:rsid w:val="009122C2"/>
    <w:rsid w:val="009524F5"/>
    <w:rsid w:val="00985D1A"/>
    <w:rsid w:val="00997327"/>
    <w:rsid w:val="009A40A8"/>
    <w:rsid w:val="009F38A5"/>
    <w:rsid w:val="00A13E93"/>
    <w:rsid w:val="00A56085"/>
    <w:rsid w:val="00A63EDA"/>
    <w:rsid w:val="00AA0071"/>
    <w:rsid w:val="00B607C4"/>
    <w:rsid w:val="00B87C2F"/>
    <w:rsid w:val="00BC234D"/>
    <w:rsid w:val="00C0292E"/>
    <w:rsid w:val="00C12312"/>
    <w:rsid w:val="00C16EE4"/>
    <w:rsid w:val="00C420F9"/>
    <w:rsid w:val="00CF3A87"/>
    <w:rsid w:val="00D03D27"/>
    <w:rsid w:val="00D17A26"/>
    <w:rsid w:val="00D21A81"/>
    <w:rsid w:val="00D54689"/>
    <w:rsid w:val="00E1499B"/>
    <w:rsid w:val="00E17C19"/>
    <w:rsid w:val="00E349C0"/>
    <w:rsid w:val="00E47D22"/>
    <w:rsid w:val="00E51F0E"/>
    <w:rsid w:val="00E67C12"/>
    <w:rsid w:val="00EA71B5"/>
    <w:rsid w:val="00EB132F"/>
    <w:rsid w:val="00EE639C"/>
    <w:rsid w:val="00F66CB7"/>
    <w:rsid w:val="00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D041"/>
  <w15:chartTrackingRefBased/>
  <w15:docId w15:val="{BDC87B84-7251-4D94-898A-3CBF0C0F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8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ramos\Downloads\Temp_MeetingAgend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CD161D-277A-AA4C-ACE4-4CA6CBF8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C:\Users\dramos\Downloads\Temp_MeetingAgendaFormat.dotx</Template>
  <TotalTime>96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Ramos</dc:creator>
  <cp:keywords/>
  <dc:description/>
  <cp:lastModifiedBy>Microsoft Office User</cp:lastModifiedBy>
  <cp:revision>42</cp:revision>
  <dcterms:created xsi:type="dcterms:W3CDTF">2019-10-26T00:02:00Z</dcterms:created>
  <dcterms:modified xsi:type="dcterms:W3CDTF">2019-11-04T18:50:00Z</dcterms:modified>
</cp:coreProperties>
</file>